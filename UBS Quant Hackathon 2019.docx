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6856" w:rsidRDefault="00300254" w:rsidP="003354C3">
      <w:pPr>
        <w:pStyle w:val="Title"/>
        <w:spacing w:after="0"/>
      </w:pPr>
      <w:r w:rsidRPr="00300254">
        <w:t>UBS Quant Hackathon 2019</w:t>
      </w:r>
    </w:p>
    <w:p w:rsidR="00FF0283" w:rsidRPr="00FF0283" w:rsidRDefault="00FF0283" w:rsidP="003354C3">
      <w:pPr>
        <w:spacing w:after="0" w:line="360" w:lineRule="auto"/>
        <w:jc w:val="center"/>
      </w:pPr>
      <w:r>
        <w:t xml:space="preserve">Members: Andrew J Morse, </w:t>
      </w:r>
      <w:r w:rsidRPr="00FF0283">
        <w:t>Michael Setyawan</w:t>
      </w:r>
      <w:r>
        <w:t>, Manaswi Mishra</w:t>
      </w:r>
    </w:p>
    <w:p w:rsidR="00076856" w:rsidRPr="00874AA1" w:rsidRDefault="00300254" w:rsidP="003354C3">
      <w:pPr>
        <w:pStyle w:val="Title"/>
      </w:pPr>
      <w:r w:rsidRPr="00300254">
        <w:t>Sector Rotation Strategy:</w:t>
      </w:r>
      <w:bookmarkStart w:id="0" w:name="_GoBack"/>
      <w:bookmarkEnd w:id="0"/>
    </w:p>
    <w:p w:rsidR="00563FE4" w:rsidRPr="00874AA1" w:rsidRDefault="009021B1" w:rsidP="00874AA1">
      <w:pPr>
        <w:pStyle w:val="Heading1"/>
      </w:pPr>
      <w:sdt>
        <w:sdtPr>
          <w:alias w:val="Project Overview:"/>
          <w:tag w:val="Project Overview:"/>
          <w:id w:val="-231312045"/>
          <w:placeholder>
            <w:docPart w:val="D6607353F12147E6BC03A007F2DC200B"/>
          </w:placeholder>
          <w:temporary/>
          <w:showingPlcHdr/>
          <w15:appearance w15:val="hidden"/>
        </w:sdtPr>
        <w:sdtEndPr/>
        <w:sdtContent>
          <w:r w:rsidR="00874AA1" w:rsidRPr="00874AA1">
            <w:t>Project Overview:</w:t>
          </w:r>
        </w:sdtContent>
      </w:sdt>
    </w:p>
    <w:p w:rsidR="00563FE4" w:rsidRPr="00874AA1" w:rsidRDefault="00300254" w:rsidP="00874AA1">
      <w:r w:rsidRPr="00300254">
        <w:t>To explore a quantitative strategy which takes advantages of rotation among different sectors or countries within the equity market according to different market conditions. Design a strategy which invests in equity-only, and diversifies the portfolio with a dynamic weighting to have different risk exposure based on different market conditions. The performance will be measured by return, Sharpe ratio, and maximum drawdowns, in both absolute term and versus benchmark.</w:t>
      </w:r>
    </w:p>
    <w:p w:rsidR="00563FE4" w:rsidRPr="00874AA1" w:rsidRDefault="00300254" w:rsidP="00874AA1">
      <w:pPr>
        <w:pStyle w:val="Heading1"/>
      </w:pPr>
      <w:r>
        <w:t>Introduction:</w:t>
      </w:r>
    </w:p>
    <w:p w:rsidR="00563FE4" w:rsidRDefault="00300254" w:rsidP="00300254">
      <w:pPr>
        <w:pStyle w:val="ListBullet"/>
        <w:numPr>
          <w:ilvl w:val="0"/>
          <w:numId w:val="0"/>
        </w:numPr>
        <w:rPr>
          <w:sz w:val="24"/>
        </w:rPr>
      </w:pPr>
      <w:r w:rsidRPr="00300254">
        <w:rPr>
          <w:sz w:val="24"/>
        </w:rPr>
        <w:t>Sector rotation is the action of shifting investment assets from one sector of the economy to another. Sector rotation involves using the proceeds from the sale of securities related to a particular investment sector for the purchase of securities in another sector. This strategy is used as a method for capturing returns from market cycles and diversifying holdings over a specified holding period.</w:t>
      </w:r>
    </w:p>
    <w:p w:rsidR="00300254" w:rsidRDefault="00300254" w:rsidP="00300254">
      <w:pPr>
        <w:pStyle w:val="ListBullet"/>
        <w:numPr>
          <w:ilvl w:val="0"/>
          <w:numId w:val="0"/>
        </w:numPr>
      </w:pPr>
    </w:p>
    <w:p w:rsidR="00300254" w:rsidRDefault="00300254" w:rsidP="00300254">
      <w:pPr>
        <w:pStyle w:val="ListBullet"/>
        <w:numPr>
          <w:ilvl w:val="0"/>
          <w:numId w:val="0"/>
        </w:numPr>
      </w:pPr>
      <w:r>
        <w:t>Data procurement:</w:t>
      </w:r>
    </w:p>
    <w:p w:rsidR="00300254" w:rsidRDefault="00300254" w:rsidP="00300254">
      <w:pPr>
        <w:pStyle w:val="ListBullet"/>
        <w:numPr>
          <w:ilvl w:val="0"/>
          <w:numId w:val="0"/>
        </w:numPr>
      </w:pPr>
    </w:p>
    <w:p w:rsidR="00300254" w:rsidRDefault="00300254" w:rsidP="00300254">
      <w:pPr>
        <w:pStyle w:val="ListBullet"/>
        <w:numPr>
          <w:ilvl w:val="0"/>
          <w:numId w:val="0"/>
        </w:numPr>
      </w:pPr>
      <w:r>
        <w:t xml:space="preserve">1. </w:t>
      </w:r>
      <w:r w:rsidRPr="00300254">
        <w:t>Refinitiv Data Source</w:t>
      </w:r>
    </w:p>
    <w:p w:rsidR="00300254" w:rsidRDefault="00300254" w:rsidP="00F272A8">
      <w:pPr>
        <w:pStyle w:val="ListBullet"/>
        <w:numPr>
          <w:ilvl w:val="0"/>
          <w:numId w:val="5"/>
        </w:numPr>
      </w:pPr>
      <w:r>
        <w:t>Stock prices</w:t>
      </w:r>
    </w:p>
    <w:p w:rsidR="00F272A8" w:rsidRDefault="00F272A8" w:rsidP="00F272A8">
      <w:pPr>
        <w:pStyle w:val="ListBullet"/>
        <w:numPr>
          <w:ilvl w:val="0"/>
          <w:numId w:val="5"/>
        </w:numPr>
      </w:pPr>
      <w:r>
        <w:t>ETF prices</w:t>
      </w:r>
    </w:p>
    <w:p w:rsidR="00300254" w:rsidRDefault="00300254" w:rsidP="00300254">
      <w:pPr>
        <w:pStyle w:val="ListBullet"/>
        <w:numPr>
          <w:ilvl w:val="0"/>
          <w:numId w:val="0"/>
        </w:numPr>
      </w:pPr>
      <w:r>
        <w:t xml:space="preserve">2. Federal Reserve </w:t>
      </w:r>
    </w:p>
    <w:p w:rsidR="00F272A8" w:rsidRPr="00874AA1" w:rsidRDefault="00F272A8" w:rsidP="00F272A8">
      <w:pPr>
        <w:pStyle w:val="ListBullet"/>
        <w:numPr>
          <w:ilvl w:val="0"/>
          <w:numId w:val="6"/>
        </w:numPr>
      </w:pPr>
      <w:r>
        <w:t>Risk free treasury rates for Sharpe Ratio</w:t>
      </w:r>
    </w:p>
    <w:p w:rsidR="00563FE4" w:rsidRPr="00874AA1" w:rsidRDefault="00F272A8" w:rsidP="00874AA1">
      <w:pPr>
        <w:pStyle w:val="Heading1"/>
      </w:pPr>
      <w:r>
        <w:t>Methods:</w:t>
      </w:r>
    </w:p>
    <w:p w:rsidR="00F272A8" w:rsidRPr="00874AA1" w:rsidRDefault="00F272A8" w:rsidP="00FF0283">
      <w:pPr>
        <w:pStyle w:val="ListBullet"/>
        <w:tabs>
          <w:tab w:val="clear" w:pos="360"/>
          <w:tab w:val="num" w:pos="0"/>
        </w:tabs>
        <w:ind w:left="360"/>
      </w:pPr>
      <w:r>
        <w:t>Procure</w:t>
      </w:r>
      <w:r w:rsidR="003452CC">
        <w:t xml:space="preserve"> all</w:t>
      </w:r>
      <w:r>
        <w:t xml:space="preserve"> S&amp;P500 stock prices from </w:t>
      </w:r>
      <w:proofErr w:type="spellStart"/>
      <w:r>
        <w:t>Refinitive</w:t>
      </w:r>
      <w:proofErr w:type="spellEnd"/>
      <w:r>
        <w:t xml:space="preserve"> Database (Nov 1, 2016 to May 1, 2018)</w:t>
      </w:r>
    </w:p>
    <w:p w:rsidR="001E3ADA" w:rsidRDefault="003452CC" w:rsidP="00FF0283">
      <w:pPr>
        <w:pStyle w:val="ListBullet"/>
        <w:tabs>
          <w:tab w:val="clear" w:pos="360"/>
          <w:tab w:val="num" w:pos="0"/>
        </w:tabs>
        <w:ind w:left="360"/>
      </w:pPr>
      <w:r>
        <w:t>Based on the sector of the stock group all common stocks together to form a sector database</w:t>
      </w:r>
    </w:p>
    <w:p w:rsidR="00FF0283" w:rsidRDefault="00FF0283" w:rsidP="00FF0283">
      <w:pPr>
        <w:pStyle w:val="ListBullet"/>
        <w:tabs>
          <w:tab w:val="clear" w:pos="360"/>
          <w:tab w:val="num" w:pos="0"/>
          <w:tab w:val="num" w:pos="720"/>
        </w:tabs>
        <w:ind w:left="360"/>
      </w:pPr>
      <w:r>
        <w:t>After group</w:t>
      </w:r>
      <w:r w:rsidR="003452CC">
        <w:t xml:space="preserve"> sectors </w:t>
      </w:r>
      <w:r>
        <w:t>we are</w:t>
      </w:r>
      <w:r w:rsidR="003452CC">
        <w:t xml:space="preserve"> divided into 11 groups</w:t>
      </w:r>
    </w:p>
    <w:p w:rsidR="00FF0283" w:rsidRDefault="003452CC" w:rsidP="00FF0283">
      <w:pPr>
        <w:pStyle w:val="ListBullet"/>
      </w:pPr>
      <w:r>
        <w:t>Communications</w:t>
      </w:r>
    </w:p>
    <w:p w:rsidR="00FF0283" w:rsidRDefault="003452CC" w:rsidP="00FF0283">
      <w:pPr>
        <w:pStyle w:val="ListBullet"/>
      </w:pPr>
      <w:r>
        <w:t>C</w:t>
      </w:r>
      <w:r w:rsidRPr="003452CC">
        <w:t xml:space="preserve">onsumer </w:t>
      </w:r>
      <w:r>
        <w:t>D</w:t>
      </w:r>
      <w:r w:rsidRPr="003452CC">
        <w:t>iscretionary</w:t>
      </w:r>
    </w:p>
    <w:p w:rsidR="00FF0283" w:rsidRDefault="003452CC" w:rsidP="00FF0283">
      <w:pPr>
        <w:pStyle w:val="ListBullet"/>
      </w:pPr>
      <w:r>
        <w:t>C</w:t>
      </w:r>
      <w:r w:rsidRPr="003452CC">
        <w:t xml:space="preserve">onsumer </w:t>
      </w:r>
      <w:r>
        <w:t>S</w:t>
      </w:r>
      <w:r w:rsidRPr="003452CC">
        <w:t>taples</w:t>
      </w:r>
    </w:p>
    <w:p w:rsidR="00FF0283" w:rsidRDefault="003452CC" w:rsidP="00FF0283">
      <w:pPr>
        <w:pStyle w:val="ListBullet"/>
      </w:pPr>
      <w:r>
        <w:t>E</w:t>
      </w:r>
      <w:r w:rsidRPr="003452CC">
        <w:t>nergy</w:t>
      </w:r>
    </w:p>
    <w:p w:rsidR="00FF0283" w:rsidRDefault="003452CC" w:rsidP="00FF0283">
      <w:pPr>
        <w:pStyle w:val="ListBullet"/>
      </w:pPr>
      <w:r>
        <w:t>Financials</w:t>
      </w:r>
    </w:p>
    <w:p w:rsidR="00FF0283" w:rsidRDefault="003452CC" w:rsidP="00FF0283">
      <w:pPr>
        <w:pStyle w:val="ListBullet"/>
      </w:pPr>
      <w:r>
        <w:t>Healthcare</w:t>
      </w:r>
    </w:p>
    <w:p w:rsidR="00FF0283" w:rsidRDefault="003452CC" w:rsidP="00FF0283">
      <w:pPr>
        <w:pStyle w:val="ListBullet"/>
      </w:pPr>
      <w:r>
        <w:t>Industrials</w:t>
      </w:r>
    </w:p>
    <w:p w:rsidR="00FF0283" w:rsidRDefault="003452CC" w:rsidP="00FF0283">
      <w:pPr>
        <w:pStyle w:val="ListBullet"/>
      </w:pPr>
      <w:r>
        <w:t>Information Technology</w:t>
      </w:r>
    </w:p>
    <w:p w:rsidR="00FF0283" w:rsidRDefault="003452CC" w:rsidP="00FF0283">
      <w:pPr>
        <w:pStyle w:val="ListBullet"/>
      </w:pPr>
      <w:r>
        <w:t>Materials</w:t>
      </w:r>
    </w:p>
    <w:p w:rsidR="00FF0283" w:rsidRDefault="003452CC" w:rsidP="00FF0283">
      <w:pPr>
        <w:pStyle w:val="ListBullet"/>
      </w:pPr>
      <w:r>
        <w:t>Real Estate</w:t>
      </w:r>
    </w:p>
    <w:p w:rsidR="00FF0283" w:rsidRDefault="003452CC" w:rsidP="00FF0283">
      <w:pPr>
        <w:pStyle w:val="ListBullet"/>
      </w:pPr>
      <w:r>
        <w:t>Utilities</w:t>
      </w:r>
    </w:p>
    <w:p w:rsidR="00FF0283" w:rsidRPr="00874AA1" w:rsidRDefault="00FF0283" w:rsidP="00FF0283">
      <w:pPr>
        <w:pStyle w:val="ListBullet"/>
        <w:tabs>
          <w:tab w:val="clear" w:pos="360"/>
          <w:tab w:val="num" w:pos="0"/>
        </w:tabs>
        <w:ind w:left="360"/>
      </w:pPr>
    </w:p>
    <w:p w:rsidR="00563FE4" w:rsidRPr="00874AA1" w:rsidRDefault="00FF0283" w:rsidP="00874AA1">
      <w:pPr>
        <w:pStyle w:val="Heading1"/>
      </w:pPr>
      <w:r>
        <w:lastRenderedPageBreak/>
        <w:t>Results:</w:t>
      </w:r>
    </w:p>
    <w:p w:rsidR="001E3ADA" w:rsidRPr="00874AA1" w:rsidRDefault="009021B1" w:rsidP="00874AA1">
      <w:pPr>
        <w:pStyle w:val="Normal-Indented"/>
      </w:pPr>
      <w:sdt>
        <w:sdtPr>
          <w:alias w:val="Task 1 Outline the project requirements. What task(s) should the students complete?:"/>
          <w:tag w:val="Task 1 Outline the project requirements. What task(s) should the students complete?:"/>
          <w:id w:val="-1412846636"/>
          <w:placeholder>
            <w:docPart w:val="6E6F8186540840CC9B8530196ADE019F"/>
          </w:placeholder>
          <w:temporary/>
          <w:showingPlcHdr/>
          <w15:appearance w15:val="hidden"/>
        </w:sdtPr>
        <w:sdtEndPr/>
        <w:sdtContent>
          <w:r w:rsidR="00874AA1" w:rsidRPr="00874AA1">
            <w:t>Task 1</w:t>
          </w:r>
          <w:r w:rsidR="00874AA1" w:rsidRPr="00874AA1">
            <w:tab/>
            <w:t>Outline the project requirements. What task(s) should the students complete?</w:t>
          </w:r>
        </w:sdtContent>
      </w:sdt>
    </w:p>
    <w:p w:rsidR="00481FAD" w:rsidRPr="00874AA1" w:rsidRDefault="009021B1" w:rsidP="00874AA1">
      <w:pPr>
        <w:pStyle w:val="Normal-Indented"/>
      </w:pPr>
      <w:sdt>
        <w:sdtPr>
          <w:alias w:val="Task 2:"/>
          <w:tag w:val="Task 2:"/>
          <w:id w:val="1043787686"/>
          <w:placeholder>
            <w:docPart w:val="4763973397CB470191BAD0D64D2BE3E2"/>
          </w:placeholder>
          <w:temporary/>
          <w:showingPlcHdr/>
          <w15:appearance w15:val="hidden"/>
        </w:sdtPr>
        <w:sdtEndPr/>
        <w:sdtContent>
          <w:r w:rsidR="00874AA1" w:rsidRPr="00874AA1">
            <w:t>Task 2</w:t>
          </w:r>
        </w:sdtContent>
      </w:sdt>
    </w:p>
    <w:p w:rsidR="00563FE4" w:rsidRPr="00874AA1" w:rsidRDefault="009021B1" w:rsidP="00874AA1">
      <w:pPr>
        <w:pStyle w:val="Normal-Indented"/>
      </w:pPr>
      <w:sdt>
        <w:sdtPr>
          <w:alias w:val="Task 3:"/>
          <w:tag w:val="Task 3:"/>
          <w:id w:val="68625896"/>
          <w:placeholder>
            <w:docPart w:val="CB30BBEEDF9C4DD6905A7DD7F0775D23"/>
          </w:placeholder>
          <w:temporary/>
          <w:showingPlcHdr/>
          <w15:appearance w15:val="hidden"/>
        </w:sdtPr>
        <w:sdtEndPr/>
        <w:sdtContent>
          <w:r w:rsidR="00874AA1" w:rsidRPr="00874AA1">
            <w:t xml:space="preserve">Task </w:t>
          </w:r>
          <w:r w:rsidR="00874AA1">
            <w:t>3</w:t>
          </w:r>
        </w:sdtContent>
      </w:sdt>
    </w:p>
    <w:p w:rsidR="00563FE4" w:rsidRPr="00874AA1" w:rsidRDefault="00FF0283" w:rsidP="00874AA1">
      <w:pPr>
        <w:pStyle w:val="Heading1"/>
      </w:pPr>
      <w:r>
        <w:t>Discussion:</w:t>
      </w:r>
    </w:p>
    <w:p w:rsidR="00563FE4" w:rsidRPr="00874AA1" w:rsidRDefault="009021B1" w:rsidP="00874AA1">
      <w:sdt>
        <w:sdtPr>
          <w:alias w:val="This is where students can record their ideas and research as they gather the information needed to complete their project.:"/>
          <w:tag w:val="This is where students can record their ideas and research as they gather the information needed to complete their project.:"/>
          <w:id w:val="1431245984"/>
          <w:placeholder>
            <w:docPart w:val="165EB4D32FBE4308B95F8A8CBF6828AC"/>
          </w:placeholder>
          <w:temporary/>
          <w:showingPlcHdr/>
          <w15:appearance w15:val="hidden"/>
        </w:sdtPr>
        <w:sdtEndPr/>
        <w:sdtContent>
          <w:r w:rsidR="002F1EA7" w:rsidRPr="00874AA1">
            <w:t>This is where students can record their ideas and research as they gather the information needed to complete their project.</w:t>
          </w:r>
        </w:sdtContent>
      </w:sdt>
    </w:p>
    <w:p w:rsidR="00563FE4" w:rsidRPr="00874AA1" w:rsidRDefault="00FF0283" w:rsidP="00874AA1">
      <w:pPr>
        <w:pStyle w:val="Heading1"/>
      </w:pPr>
      <w:r>
        <w:t>Future Scope:</w:t>
      </w:r>
    </w:p>
    <w:p w:rsidR="005244D5" w:rsidRPr="00874AA1" w:rsidRDefault="009021B1" w:rsidP="00874AA1">
      <w:sdt>
        <w:sdtPr>
          <w:alias w:val="After students complete any research necessary, this is where they will create a plan for their project. Consider requiring teacher approval before they continue to the creation/implementation phase of the project.:"/>
          <w:tag w:val="After students complete any research necessary, this is where they will create a plan for their project. Consider requiring teacher approval before they continue to the creation/implementation phase of the project.:"/>
          <w:id w:val="-902136460"/>
          <w:placeholder>
            <w:docPart w:val="2CB1924E6F134C1CA1D4D92872FB00FD"/>
          </w:placeholder>
          <w:temporary/>
          <w:showingPlcHdr/>
          <w15:appearance w15:val="hidden"/>
        </w:sdtPr>
        <w:sdtEndPr/>
        <w:sdtContent>
          <w:r w:rsidR="002F1EA7" w:rsidRPr="00874AA1">
            <w:t>After students complete any research necessary, this is where they will create a plan for their project. Consider requiring teacher approval before they continue to the creation/implementation phase of the project.</w:t>
          </w:r>
        </w:sdtContent>
      </w:sdt>
    </w:p>
    <w:p w:rsidR="00563FE4" w:rsidRPr="00874AA1" w:rsidRDefault="00FF0283" w:rsidP="00874AA1">
      <w:pPr>
        <w:pStyle w:val="Heading1"/>
      </w:pPr>
      <w:r>
        <w:t>Link to Project on GitHub:</w:t>
      </w:r>
    </w:p>
    <w:p w:rsidR="00044941" w:rsidRPr="00874AA1" w:rsidRDefault="009021B1" w:rsidP="00874AA1">
      <w:sdt>
        <w:sdtPr>
          <w:alias w:val="Link to access project:"/>
          <w:tag w:val="Link to access project:"/>
          <w:id w:val="-1031334464"/>
          <w:placeholder>
            <w:docPart w:val="47E3252BF47748A9B2011F0F3EBD8602"/>
          </w:placeholder>
          <w:temporary/>
          <w:showingPlcHdr/>
          <w15:appearance w15:val="hidden"/>
        </w:sdtPr>
        <w:sdtEndPr/>
        <w:sdtContent>
          <w:r w:rsidR="002F1EA7" w:rsidRPr="00874AA1">
            <w:t>Link to access project</w:t>
          </w:r>
        </w:sdtContent>
      </w:sdt>
    </w:p>
    <w:sectPr w:rsidR="00044941" w:rsidRPr="00874AA1" w:rsidSect="00874AA1">
      <w:pgSz w:w="12240" w:h="15840"/>
      <w:pgMar w:top="1152" w:right="1440" w:bottom="1152"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21B1" w:rsidRDefault="009021B1" w:rsidP="00524988">
      <w:pPr>
        <w:spacing w:after="0" w:line="240" w:lineRule="auto"/>
      </w:pPr>
      <w:r>
        <w:separator/>
      </w:r>
    </w:p>
  </w:endnote>
  <w:endnote w:type="continuationSeparator" w:id="0">
    <w:p w:rsidR="009021B1" w:rsidRDefault="009021B1" w:rsidP="00524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MT">
    <w:altName w:val="Bodoni MT"/>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21B1" w:rsidRDefault="009021B1" w:rsidP="00524988">
      <w:pPr>
        <w:spacing w:after="0" w:line="240" w:lineRule="auto"/>
      </w:pPr>
      <w:r>
        <w:separator/>
      </w:r>
    </w:p>
  </w:footnote>
  <w:footnote w:type="continuationSeparator" w:id="0">
    <w:p w:rsidR="009021B1" w:rsidRDefault="009021B1" w:rsidP="005249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5D8FDA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6EB580C"/>
    <w:multiLevelType w:val="hybridMultilevel"/>
    <w:tmpl w:val="792C23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A012A3E"/>
    <w:multiLevelType w:val="hybridMultilevel"/>
    <w:tmpl w:val="6E74B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6B495C"/>
    <w:multiLevelType w:val="hybridMultilevel"/>
    <w:tmpl w:val="2B387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F40710"/>
    <w:multiLevelType w:val="hybridMultilevel"/>
    <w:tmpl w:val="002CEA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FCB5B48"/>
    <w:multiLevelType w:val="hybridMultilevel"/>
    <w:tmpl w:val="5FCCA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254"/>
    <w:rsid w:val="00044941"/>
    <w:rsid w:val="00076856"/>
    <w:rsid w:val="00097C80"/>
    <w:rsid w:val="00151A42"/>
    <w:rsid w:val="001E3ADA"/>
    <w:rsid w:val="002261A4"/>
    <w:rsid w:val="002F1EA7"/>
    <w:rsid w:val="00300254"/>
    <w:rsid w:val="003169C1"/>
    <w:rsid w:val="003354C3"/>
    <w:rsid w:val="003452CC"/>
    <w:rsid w:val="00432A3E"/>
    <w:rsid w:val="00481FAD"/>
    <w:rsid w:val="00483FFD"/>
    <w:rsid w:val="005244D5"/>
    <w:rsid w:val="00524988"/>
    <w:rsid w:val="00563FE4"/>
    <w:rsid w:val="005733DE"/>
    <w:rsid w:val="00575138"/>
    <w:rsid w:val="00575C9D"/>
    <w:rsid w:val="005854E9"/>
    <w:rsid w:val="00635D86"/>
    <w:rsid w:val="00783197"/>
    <w:rsid w:val="00874AA1"/>
    <w:rsid w:val="009021B1"/>
    <w:rsid w:val="00F272A8"/>
    <w:rsid w:val="00FA6F20"/>
    <w:rsid w:val="00FF0283"/>
    <w:rsid w:val="4BDEC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D27FA"/>
  <w15:chartTrackingRefBased/>
  <w15:docId w15:val="{38EF0FC9-4C61-439F-8749-E7FDF44B5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4AA1"/>
  </w:style>
  <w:style w:type="paragraph" w:styleId="Heading1">
    <w:name w:val="heading 1"/>
    <w:basedOn w:val="Normal"/>
    <w:link w:val="Heading1Char"/>
    <w:uiPriority w:val="9"/>
    <w:qFormat/>
    <w:rsid w:val="00874AA1"/>
    <w:pPr>
      <w:keepNext/>
      <w:keepLines/>
      <w:contextualSpacing/>
      <w:outlineLvl w:val="0"/>
    </w:pPr>
    <w:rPr>
      <w:rFonts w:asciiTheme="majorHAnsi" w:eastAsiaTheme="majorEastAsia" w:hAnsiTheme="majorHAnsi" w:cstheme="majorBidi"/>
      <w:b/>
      <w:sz w:val="28"/>
      <w:szCs w:val="32"/>
    </w:rPr>
  </w:style>
  <w:style w:type="paragraph" w:styleId="Heading2">
    <w:name w:val="heading 2"/>
    <w:basedOn w:val="Normal"/>
    <w:link w:val="Heading2Char"/>
    <w:uiPriority w:val="9"/>
    <w:unhideWhenUsed/>
    <w:qFormat/>
    <w:rsid w:val="00874AA1"/>
    <w:pPr>
      <w:contextualSpacing/>
      <w:outlineLvl w:val="1"/>
    </w:pPr>
    <w:rPr>
      <w:rFonts w:eastAsiaTheme="majorEastAsia" w:cstheme="majorBidi"/>
      <w:b/>
      <w:sz w:val="26"/>
      <w:szCs w:val="26"/>
    </w:rPr>
  </w:style>
  <w:style w:type="paragraph" w:styleId="Heading3">
    <w:name w:val="heading 3"/>
    <w:basedOn w:val="Normal"/>
    <w:link w:val="Heading3Char"/>
    <w:uiPriority w:val="9"/>
    <w:unhideWhenUsed/>
    <w:qFormat/>
    <w:rsid w:val="00874AA1"/>
    <w:pPr>
      <w:contextualSpacing/>
      <w:outlineLvl w:val="2"/>
    </w:pPr>
    <w:rPr>
      <w:rFonts w:eastAsiaTheme="majorEastAsia" w:cstheme="majorBidi"/>
      <w:b/>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11"/>
    <w:rsid w:val="00874AA1"/>
    <w:pPr>
      <w:numPr>
        <w:numId w:val="4"/>
      </w:numPr>
      <w:ind w:left="720"/>
      <w:contextualSpacing/>
    </w:pPr>
    <w:rPr>
      <w:sz w:val="22"/>
    </w:rPr>
  </w:style>
  <w:style w:type="paragraph" w:styleId="Title">
    <w:name w:val="Title"/>
    <w:basedOn w:val="Normal"/>
    <w:next w:val="Normal"/>
    <w:link w:val="TitleChar"/>
    <w:uiPriority w:val="1"/>
    <w:qFormat/>
    <w:rsid w:val="00874AA1"/>
    <w:pPr>
      <w:spacing w:after="600" w:line="360" w:lineRule="auto"/>
      <w:contextualSpacing/>
      <w:jc w:val="center"/>
    </w:pPr>
    <w:rPr>
      <w:rFonts w:asciiTheme="majorHAnsi" w:eastAsiaTheme="majorEastAsia" w:hAnsiTheme="majorHAnsi" w:cstheme="majorBidi"/>
      <w:b/>
      <w:kern w:val="28"/>
      <w:sz w:val="28"/>
      <w:szCs w:val="56"/>
    </w:rPr>
  </w:style>
  <w:style w:type="character" w:customStyle="1" w:styleId="TitleChar">
    <w:name w:val="Title Char"/>
    <w:basedOn w:val="DefaultParagraphFont"/>
    <w:link w:val="Title"/>
    <w:uiPriority w:val="1"/>
    <w:rsid w:val="00874AA1"/>
    <w:rPr>
      <w:rFonts w:asciiTheme="majorHAnsi" w:eastAsiaTheme="majorEastAsia" w:hAnsiTheme="majorHAnsi" w:cstheme="majorBidi"/>
      <w:b/>
      <w:kern w:val="28"/>
      <w:sz w:val="28"/>
      <w:szCs w:val="56"/>
    </w:rPr>
  </w:style>
  <w:style w:type="character" w:customStyle="1" w:styleId="Heading1Char">
    <w:name w:val="Heading 1 Char"/>
    <w:basedOn w:val="DefaultParagraphFont"/>
    <w:link w:val="Heading1"/>
    <w:uiPriority w:val="9"/>
    <w:rsid w:val="00874AA1"/>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874AA1"/>
    <w:rPr>
      <w:rFonts w:eastAsiaTheme="majorEastAsia" w:cstheme="majorBidi"/>
      <w:b/>
      <w:sz w:val="26"/>
      <w:szCs w:val="26"/>
    </w:rPr>
  </w:style>
  <w:style w:type="character" w:customStyle="1" w:styleId="Heading3Char">
    <w:name w:val="Heading 3 Char"/>
    <w:basedOn w:val="DefaultParagraphFont"/>
    <w:link w:val="Heading3"/>
    <w:uiPriority w:val="9"/>
    <w:rsid w:val="00874AA1"/>
    <w:rPr>
      <w:rFonts w:eastAsiaTheme="majorEastAsia" w:cstheme="majorBidi"/>
      <w:b/>
      <w:i/>
      <w:sz w:val="24"/>
      <w:szCs w:val="24"/>
    </w:rPr>
  </w:style>
  <w:style w:type="paragraph" w:styleId="Header">
    <w:name w:val="header"/>
    <w:basedOn w:val="Normal"/>
    <w:link w:val="HeaderChar"/>
    <w:uiPriority w:val="99"/>
    <w:unhideWhenUsed/>
    <w:rsid w:val="00874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AA1"/>
  </w:style>
  <w:style w:type="paragraph" w:styleId="Footer">
    <w:name w:val="footer"/>
    <w:basedOn w:val="Normal"/>
    <w:link w:val="FooterChar"/>
    <w:uiPriority w:val="99"/>
    <w:unhideWhenUsed/>
    <w:rsid w:val="00874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AA1"/>
  </w:style>
  <w:style w:type="character" w:styleId="PlaceholderText">
    <w:name w:val="Placeholder Text"/>
    <w:basedOn w:val="DefaultParagraphFont"/>
    <w:uiPriority w:val="99"/>
    <w:semiHidden/>
    <w:rsid w:val="00874AA1"/>
    <w:rPr>
      <w:color w:val="808080"/>
    </w:rPr>
  </w:style>
  <w:style w:type="paragraph" w:customStyle="1" w:styleId="Normal-Indented">
    <w:name w:val="Normal - Indented"/>
    <w:basedOn w:val="Normal"/>
    <w:uiPriority w:val="12"/>
    <w:qFormat/>
    <w:rsid w:val="00874A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8436135">
      <w:bodyDiv w:val="1"/>
      <w:marLeft w:val="0"/>
      <w:marRight w:val="0"/>
      <w:marTop w:val="0"/>
      <w:marBottom w:val="0"/>
      <w:divBdr>
        <w:top w:val="none" w:sz="0" w:space="0" w:color="auto"/>
        <w:left w:val="none" w:sz="0" w:space="0" w:color="auto"/>
        <w:bottom w:val="none" w:sz="0" w:space="0" w:color="auto"/>
        <w:right w:val="none" w:sz="0" w:space="0" w:color="auto"/>
      </w:divBdr>
    </w:div>
    <w:div w:id="2090272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as\AppData\Roaming\Microsoft\Templates\Project%20based%20learni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6607353F12147E6BC03A007F2DC200B"/>
        <w:category>
          <w:name w:val="General"/>
          <w:gallery w:val="placeholder"/>
        </w:category>
        <w:types>
          <w:type w:val="bbPlcHdr"/>
        </w:types>
        <w:behaviors>
          <w:behavior w:val="content"/>
        </w:behaviors>
        <w:guid w:val="{DDA40348-B73C-40B4-8A78-EB1E22CA92D1}"/>
      </w:docPartPr>
      <w:docPartBody>
        <w:p w:rsidR="00000000" w:rsidRDefault="009F2A6D">
          <w:pPr>
            <w:pStyle w:val="D6607353F12147E6BC03A007F2DC200B"/>
          </w:pPr>
          <w:r w:rsidRPr="00874AA1">
            <w:t>Project Overview:</w:t>
          </w:r>
        </w:p>
      </w:docPartBody>
    </w:docPart>
    <w:docPart>
      <w:docPartPr>
        <w:name w:val="6E6F8186540840CC9B8530196ADE019F"/>
        <w:category>
          <w:name w:val="General"/>
          <w:gallery w:val="placeholder"/>
        </w:category>
        <w:types>
          <w:type w:val="bbPlcHdr"/>
        </w:types>
        <w:behaviors>
          <w:behavior w:val="content"/>
        </w:behaviors>
        <w:guid w:val="{91B33648-A65C-466C-861B-3666B2A82BA5}"/>
      </w:docPartPr>
      <w:docPartBody>
        <w:p w:rsidR="00000000" w:rsidRDefault="009F2A6D">
          <w:pPr>
            <w:pStyle w:val="6E6F8186540840CC9B8530196ADE019F"/>
          </w:pPr>
          <w:r w:rsidRPr="00874AA1">
            <w:t>Task 1</w:t>
          </w:r>
          <w:r w:rsidRPr="00874AA1">
            <w:tab/>
            <w:t>Outline the project requirements. What task(s) should the students complete?</w:t>
          </w:r>
        </w:p>
      </w:docPartBody>
    </w:docPart>
    <w:docPart>
      <w:docPartPr>
        <w:name w:val="4763973397CB470191BAD0D64D2BE3E2"/>
        <w:category>
          <w:name w:val="General"/>
          <w:gallery w:val="placeholder"/>
        </w:category>
        <w:types>
          <w:type w:val="bbPlcHdr"/>
        </w:types>
        <w:behaviors>
          <w:behavior w:val="content"/>
        </w:behaviors>
        <w:guid w:val="{5F49E49B-97B4-42D5-8102-E0C72A060466}"/>
      </w:docPartPr>
      <w:docPartBody>
        <w:p w:rsidR="00000000" w:rsidRDefault="009F2A6D">
          <w:pPr>
            <w:pStyle w:val="4763973397CB470191BAD0D64D2BE3E2"/>
          </w:pPr>
          <w:r w:rsidRPr="00874AA1">
            <w:t>Task 2</w:t>
          </w:r>
        </w:p>
      </w:docPartBody>
    </w:docPart>
    <w:docPart>
      <w:docPartPr>
        <w:name w:val="CB30BBEEDF9C4DD6905A7DD7F0775D23"/>
        <w:category>
          <w:name w:val="General"/>
          <w:gallery w:val="placeholder"/>
        </w:category>
        <w:types>
          <w:type w:val="bbPlcHdr"/>
        </w:types>
        <w:behaviors>
          <w:behavior w:val="content"/>
        </w:behaviors>
        <w:guid w:val="{640C6DAB-6332-41DF-BD87-BCAF80CB7511}"/>
      </w:docPartPr>
      <w:docPartBody>
        <w:p w:rsidR="00000000" w:rsidRDefault="009F2A6D">
          <w:pPr>
            <w:pStyle w:val="CB30BBEEDF9C4DD6905A7DD7F0775D23"/>
          </w:pPr>
          <w:r w:rsidRPr="00874AA1">
            <w:t xml:space="preserve">Task </w:t>
          </w:r>
          <w:r>
            <w:t>3</w:t>
          </w:r>
        </w:p>
      </w:docPartBody>
    </w:docPart>
    <w:docPart>
      <w:docPartPr>
        <w:name w:val="165EB4D32FBE4308B95F8A8CBF6828AC"/>
        <w:category>
          <w:name w:val="General"/>
          <w:gallery w:val="placeholder"/>
        </w:category>
        <w:types>
          <w:type w:val="bbPlcHdr"/>
        </w:types>
        <w:behaviors>
          <w:behavior w:val="content"/>
        </w:behaviors>
        <w:guid w:val="{C65DC1E5-36F3-4F69-A374-B43B9A55A1EB}"/>
      </w:docPartPr>
      <w:docPartBody>
        <w:p w:rsidR="00000000" w:rsidRDefault="009F2A6D">
          <w:pPr>
            <w:pStyle w:val="165EB4D32FBE4308B95F8A8CBF6828AC"/>
          </w:pPr>
          <w:r w:rsidRPr="00874AA1">
            <w:t>This is where students can record their ideas and research as they gather the information needed to complete their pr</w:t>
          </w:r>
          <w:r w:rsidRPr="00874AA1">
            <w:t>oject.</w:t>
          </w:r>
        </w:p>
      </w:docPartBody>
    </w:docPart>
    <w:docPart>
      <w:docPartPr>
        <w:name w:val="2CB1924E6F134C1CA1D4D92872FB00FD"/>
        <w:category>
          <w:name w:val="General"/>
          <w:gallery w:val="placeholder"/>
        </w:category>
        <w:types>
          <w:type w:val="bbPlcHdr"/>
        </w:types>
        <w:behaviors>
          <w:behavior w:val="content"/>
        </w:behaviors>
        <w:guid w:val="{063C1379-699B-4C99-8CBA-DFF3550DF5C7}"/>
      </w:docPartPr>
      <w:docPartBody>
        <w:p w:rsidR="00000000" w:rsidRDefault="009F2A6D">
          <w:pPr>
            <w:pStyle w:val="2CB1924E6F134C1CA1D4D92872FB00FD"/>
          </w:pPr>
          <w:r w:rsidRPr="00874AA1">
            <w:t>After students complete any research necessary, this is where they will create a plan for their project. Consider requiring teacher approval before they continue to the creation/implementation phase of the pr</w:t>
          </w:r>
          <w:r w:rsidRPr="00874AA1">
            <w:t>oject.</w:t>
          </w:r>
        </w:p>
      </w:docPartBody>
    </w:docPart>
    <w:docPart>
      <w:docPartPr>
        <w:name w:val="47E3252BF47748A9B2011F0F3EBD8602"/>
        <w:category>
          <w:name w:val="General"/>
          <w:gallery w:val="placeholder"/>
        </w:category>
        <w:types>
          <w:type w:val="bbPlcHdr"/>
        </w:types>
        <w:behaviors>
          <w:behavior w:val="content"/>
        </w:behaviors>
        <w:guid w:val="{33563C5E-BDE8-439E-9314-F8A5A0920BF6}"/>
      </w:docPartPr>
      <w:docPartBody>
        <w:p w:rsidR="00000000" w:rsidRDefault="009F2A6D">
          <w:pPr>
            <w:pStyle w:val="47E3252BF47748A9B2011F0F3EBD8602"/>
          </w:pPr>
          <w:r w:rsidRPr="00874AA1">
            <w:t>Link to access project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MT">
    <w:altName w:val="Bodoni MT"/>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A6D"/>
    <w:rsid w:val="009F2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72794C9CCC4C1C859AD3A8AC5D6EF5">
    <w:name w:val="7372794C9CCC4C1C859AD3A8AC5D6EF5"/>
  </w:style>
  <w:style w:type="paragraph" w:customStyle="1" w:styleId="211A19D68F914CC7A46E5F39DDCB8CD1">
    <w:name w:val="211A19D68F914CC7A46E5F39DDCB8CD1"/>
  </w:style>
  <w:style w:type="paragraph" w:customStyle="1" w:styleId="D6607353F12147E6BC03A007F2DC200B">
    <w:name w:val="D6607353F12147E6BC03A007F2DC200B"/>
  </w:style>
  <w:style w:type="paragraph" w:customStyle="1" w:styleId="A2709E5A3F274457A87738597730BAAB">
    <w:name w:val="A2709E5A3F274457A87738597730BAAB"/>
  </w:style>
  <w:style w:type="paragraph" w:customStyle="1" w:styleId="7393F6E8263B4C8EAFEB18FC5B20794B">
    <w:name w:val="7393F6E8263B4C8EAFEB18FC5B20794B"/>
  </w:style>
  <w:style w:type="paragraph" w:customStyle="1" w:styleId="1AE748F988004B6EB3C0FC190AB56143">
    <w:name w:val="1AE748F988004B6EB3C0FC190AB56143"/>
  </w:style>
  <w:style w:type="paragraph" w:customStyle="1" w:styleId="2CD44953743E445386F5E25184ABA144">
    <w:name w:val="2CD44953743E445386F5E25184ABA144"/>
  </w:style>
  <w:style w:type="paragraph" w:customStyle="1" w:styleId="84AEF0464DFA4CB49B01A44729212A50">
    <w:name w:val="84AEF0464DFA4CB49B01A44729212A50"/>
  </w:style>
  <w:style w:type="paragraph" w:customStyle="1" w:styleId="8EF4622DF8D14153A048AE866A8919AF">
    <w:name w:val="8EF4622DF8D14153A048AE866A8919AF"/>
  </w:style>
  <w:style w:type="paragraph" w:customStyle="1" w:styleId="5CDAC4D8F5EC43E99422C73396E5FA89">
    <w:name w:val="5CDAC4D8F5EC43E99422C73396E5FA89"/>
  </w:style>
  <w:style w:type="paragraph" w:customStyle="1" w:styleId="BE8819DB2CCD4CE9BF2021E123C6BC00">
    <w:name w:val="BE8819DB2CCD4CE9BF2021E123C6BC00"/>
  </w:style>
  <w:style w:type="paragraph" w:customStyle="1" w:styleId="7D450CC3B9EF4E27BEB399473534AADC">
    <w:name w:val="7D450CC3B9EF4E27BEB399473534AADC"/>
  </w:style>
  <w:style w:type="paragraph" w:customStyle="1" w:styleId="3CB81928728344A7B72800D4245F4E76">
    <w:name w:val="3CB81928728344A7B72800D4245F4E76"/>
  </w:style>
  <w:style w:type="paragraph" w:customStyle="1" w:styleId="6E6F8186540840CC9B8530196ADE019F">
    <w:name w:val="6E6F8186540840CC9B8530196ADE019F"/>
  </w:style>
  <w:style w:type="paragraph" w:customStyle="1" w:styleId="4763973397CB470191BAD0D64D2BE3E2">
    <w:name w:val="4763973397CB470191BAD0D64D2BE3E2"/>
  </w:style>
  <w:style w:type="paragraph" w:customStyle="1" w:styleId="CB30BBEEDF9C4DD6905A7DD7F0775D23">
    <w:name w:val="CB30BBEEDF9C4DD6905A7DD7F0775D23"/>
  </w:style>
  <w:style w:type="paragraph" w:customStyle="1" w:styleId="2C125203601E46B3A83C5BB08D699A1E">
    <w:name w:val="2C125203601E46B3A83C5BB08D699A1E"/>
  </w:style>
  <w:style w:type="paragraph" w:customStyle="1" w:styleId="165EB4D32FBE4308B95F8A8CBF6828AC">
    <w:name w:val="165EB4D32FBE4308B95F8A8CBF6828AC"/>
  </w:style>
  <w:style w:type="paragraph" w:customStyle="1" w:styleId="F2EC5EBA4FF24F5BA670D14AACA2AECA">
    <w:name w:val="F2EC5EBA4FF24F5BA670D14AACA2AECA"/>
  </w:style>
  <w:style w:type="paragraph" w:customStyle="1" w:styleId="2CB1924E6F134C1CA1D4D92872FB00FD">
    <w:name w:val="2CB1924E6F134C1CA1D4D92872FB00FD"/>
  </w:style>
  <w:style w:type="paragraph" w:customStyle="1" w:styleId="4CC7CEE903AA4B2D98B8D8A95D6ADFCE">
    <w:name w:val="4CC7CEE903AA4B2D98B8D8A95D6ADFCE"/>
  </w:style>
  <w:style w:type="paragraph" w:customStyle="1" w:styleId="686571ABE35B4A65AE0C73A0721A2EAB">
    <w:name w:val="686571ABE35B4A65AE0C73A0721A2EAB"/>
  </w:style>
  <w:style w:type="paragraph" w:customStyle="1" w:styleId="11F15CDFDA824200BE04B66CA8DA1371">
    <w:name w:val="11F15CDFDA824200BE04B66CA8DA1371"/>
  </w:style>
  <w:style w:type="paragraph" w:customStyle="1" w:styleId="444B07B174AF4826AF7122C67BF6594A">
    <w:name w:val="444B07B174AF4826AF7122C67BF6594A"/>
  </w:style>
  <w:style w:type="paragraph" w:customStyle="1" w:styleId="258E3D6E3EA34B91B003372972ACE80D">
    <w:name w:val="258E3D6E3EA34B91B003372972ACE80D"/>
  </w:style>
  <w:style w:type="paragraph" w:customStyle="1" w:styleId="0FA4F35C9A74415F82938D8887B43E3C">
    <w:name w:val="0FA4F35C9A74415F82938D8887B43E3C"/>
  </w:style>
  <w:style w:type="paragraph" w:customStyle="1" w:styleId="47E3252BF47748A9B2011F0F3EBD8602">
    <w:name w:val="47E3252BF47748A9B2011F0F3EBD86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3">
      <a:majorFont>
        <a:latin typeface="Bodoni MT"/>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D7D55E06-64DA-42F3-AD6E-D3DC24069E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40F5E8-4448-4982-82F4-146B74EB9EB7}">
  <ds:schemaRefs>
    <ds:schemaRef ds:uri="http://schemas.microsoft.com/sharepoint/v3/contenttype/forms"/>
  </ds:schemaRefs>
</ds:datastoreItem>
</file>

<file path=customXml/itemProps3.xml><?xml version="1.0" encoding="utf-8"?>
<ds:datastoreItem xmlns:ds="http://schemas.openxmlformats.org/officeDocument/2006/customXml" ds:itemID="{BA075BD4-F53C-4E01-9EDE-4652C8A1FE4B}">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Project based learning</Template>
  <TotalTime>0</TotalTime>
  <Pages>2</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dc:creator>
  <cp:keywords/>
  <dc:description/>
  <cp:lastModifiedBy>Manaswi Mishra</cp:lastModifiedBy>
  <cp:revision>1</cp:revision>
  <dcterms:created xsi:type="dcterms:W3CDTF">2019-10-14T15:40:00Z</dcterms:created>
  <dcterms:modified xsi:type="dcterms:W3CDTF">2019-10-14T16:24:00Z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gaylemadeira@GAYLEMADEIRDE85</vt:lpwstr>
  </property>
  <property fmtid="{D5CDD505-2E9C-101B-9397-08002B2CF9AE}" pid="6" name="MSIP_Label_f42aa342-8706-4288-bd11-ebb85995028c_SetDate">
    <vt:lpwstr>2018-08-18T06:30:57.0648374Z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